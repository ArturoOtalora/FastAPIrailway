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B639B" w14:textId="77777777" w:rsidR="004742BD" w:rsidRDefault="004742BD"/>
    <w:p w14:paraId="4C176011" w14:textId="47CB8CA5" w:rsidR="00AB5749" w:rsidRDefault="00AB5749"/>
    <w:p w14:paraId="7309A25D" w14:textId="77777777" w:rsidR="00580CD8" w:rsidRPr="00580CD8" w:rsidRDefault="00580CD8" w:rsidP="00580CD8">
      <w:pPr>
        <w:pStyle w:val="Destinatario"/>
        <w:ind w:left="0"/>
        <w:rPr>
          <w:lang w:val="es-CO"/>
        </w:rPr>
      </w:pPr>
    </w:p>
    <w:p w14:paraId="7B1AD60B" w14:textId="0C6F454F" w:rsidR="00AB5749" w:rsidRPr="00AB5749" w:rsidRDefault="00AB5749" w:rsidP="00AB5749">
      <w:pPr>
        <w:pStyle w:val="Destinatario"/>
        <w:rPr>
          <w:lang w:val="es-CO"/>
        </w:rPr>
      </w:pPr>
    </w:p>
    <w:p w14:paraId="0DF8BFE0" w14:textId="33E4418B" w:rsidR="00AB5749" w:rsidRDefault="00AB5749" w:rsidP="00A66B18">
      <w:pPr>
        <w:pStyle w:val="Destinatario"/>
      </w:pPr>
    </w:p>
    <w:p w14:paraId="4DE6787A" w14:textId="06266D16" w:rsidR="00A66B18" w:rsidRDefault="00A66B18" w:rsidP="00A66B18">
      <w:pPr>
        <w:pStyle w:val="Destinatario"/>
      </w:pPr>
    </w:p>
    <w:p w14:paraId="1F4231E7" w14:textId="77777777" w:rsidR="00AB5749" w:rsidRDefault="00AB5749" w:rsidP="00A66B18">
      <w:pPr>
        <w:pStyle w:val="Destinatario"/>
      </w:pPr>
    </w:p>
    <w:p w14:paraId="3064E057" w14:textId="77777777" w:rsidR="00AB5749" w:rsidRDefault="00AB5749" w:rsidP="00A66B18">
      <w:pPr>
        <w:pStyle w:val="Destinatario"/>
      </w:pPr>
    </w:p>
    <w:p w14:paraId="3B3E3420" w14:textId="55E08A1C" w:rsidR="00AB5749" w:rsidRDefault="00AB5749" w:rsidP="00AB5749">
      <w:pPr>
        <w:pStyle w:val="Destinatario"/>
        <w:tabs>
          <w:tab w:val="left" w:pos="8828"/>
        </w:tabs>
      </w:pPr>
      <w:r>
        <w:tab/>
      </w:r>
    </w:p>
    <w:p w14:paraId="4AD050F2" w14:textId="12816ECA" w:rsidR="00AB5749" w:rsidRDefault="00AB5749" w:rsidP="00AB5749">
      <w:pPr>
        <w:pStyle w:val="Destinatario"/>
        <w:tabs>
          <w:tab w:val="left" w:pos="4420"/>
          <w:tab w:val="center" w:pos="5233"/>
        </w:tabs>
      </w:pPr>
      <w:r>
        <w:tab/>
      </w:r>
      <w:r>
        <w:tab/>
      </w:r>
    </w:p>
    <w:p w14:paraId="7FF3AB03" w14:textId="3D2BF071" w:rsidR="00AB5749" w:rsidRDefault="00580CD8" w:rsidP="00580CD8">
      <w:pPr>
        <w:pStyle w:val="Destinatario"/>
        <w:tabs>
          <w:tab w:val="left" w:pos="4420"/>
        </w:tabs>
      </w:pPr>
      <w:r>
        <w:tab/>
      </w:r>
    </w:p>
    <w:p w14:paraId="3378D247" w14:textId="3A185F2A" w:rsidR="00580CD8" w:rsidRDefault="00AB5749" w:rsidP="006B1AEF">
      <w:pPr>
        <w:pStyle w:val="Destinatario"/>
        <w:tabs>
          <w:tab w:val="left" w:pos="7338"/>
          <w:tab w:val="left" w:pos="8277"/>
        </w:tabs>
      </w:pPr>
      <w:r>
        <w:tab/>
      </w:r>
      <w:r>
        <w:tab/>
      </w:r>
    </w:p>
    <w:sectPr w:rsidR="00580CD8" w:rsidSect="00580CD8">
      <w:headerReference w:type="default" r:id="rId10"/>
      <w:footerReference w:type="default" r:id="rId11"/>
      <w:pgSz w:w="11906" w:h="16838" w:code="9"/>
      <w:pgMar w:top="2975" w:right="720" w:bottom="720" w:left="720" w:header="7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01828" w14:textId="77777777" w:rsidR="00D01938" w:rsidRDefault="00D01938" w:rsidP="00A66B18">
      <w:pPr>
        <w:spacing w:before="0" w:after="0"/>
      </w:pPr>
      <w:r>
        <w:separator/>
      </w:r>
    </w:p>
  </w:endnote>
  <w:endnote w:type="continuationSeparator" w:id="0">
    <w:p w14:paraId="0B2AF162" w14:textId="77777777" w:rsidR="00D01938" w:rsidRDefault="00D0193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99257" w14:textId="2D8BE587" w:rsidR="00AB5749" w:rsidRPr="00AB5749" w:rsidRDefault="00AB5749" w:rsidP="00AB5749">
    <w:pPr>
      <w:pStyle w:val="Piedepgina"/>
      <w:jc w:val="center"/>
      <w:rPr>
        <w:lang w:val="es-CO"/>
      </w:rPr>
    </w:pPr>
    <w:r w:rsidRPr="00AB5749">
      <w:rPr>
        <w:noProof/>
        <w:lang w:val="es-CO"/>
      </w:rPr>
      <w:drawing>
        <wp:inline distT="0" distB="0" distL="0" distR="0" wp14:anchorId="210EA857" wp14:editId="22EE5DA9">
          <wp:extent cx="2065959" cy="535933"/>
          <wp:effectExtent l="0" t="0" r="0" b="0"/>
          <wp:docPr id="1340228217" name="Imagen 10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594080" name="Imagen 10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366" cy="5518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04A8C" w14:textId="77777777" w:rsidR="00D01938" w:rsidRDefault="00D01938" w:rsidP="00A66B18">
      <w:pPr>
        <w:spacing w:before="0" w:after="0"/>
      </w:pPr>
      <w:r>
        <w:separator/>
      </w:r>
    </w:p>
  </w:footnote>
  <w:footnote w:type="continuationSeparator" w:id="0">
    <w:p w14:paraId="6F279F68" w14:textId="77777777" w:rsidR="00D01938" w:rsidRDefault="00D0193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31B7" w14:textId="2807C34E" w:rsidR="00AB5749" w:rsidRPr="00AB5749" w:rsidRDefault="00580CD8" w:rsidP="00AB5749">
    <w:pPr>
      <w:pStyle w:val="Encabezado"/>
      <w:ind w:left="0"/>
      <w:jc w:val="left"/>
      <w:rPr>
        <w:lang w:val="es-CO"/>
      </w:rPr>
    </w:pPr>
    <w:r w:rsidRPr="00580CD8">
      <w:rPr>
        <w:b/>
        <w:bCs/>
        <w:noProof/>
        <w:color w:val="000000" w:themeColor="text1"/>
        <w:lang w:val="es-CO"/>
      </w:rPr>
      <w:drawing>
        <wp:anchor distT="0" distB="0" distL="114300" distR="114300" simplePos="0" relativeHeight="251665408" behindDoc="0" locked="0" layoutInCell="1" allowOverlap="1" wp14:anchorId="16709FCF" wp14:editId="0478DD04">
          <wp:simplePos x="0" y="0"/>
          <wp:positionH relativeFrom="column">
            <wp:posOffset>4925280</wp:posOffset>
          </wp:positionH>
          <wp:positionV relativeFrom="paragraph">
            <wp:posOffset>162560</wp:posOffset>
          </wp:positionV>
          <wp:extent cx="2399272" cy="1192088"/>
          <wp:effectExtent l="0" t="0" r="0" b="0"/>
          <wp:wrapNone/>
          <wp:docPr id="1638725954" name="Imagen 14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656311" name="Imagen 14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9272" cy="1192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574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361BE" wp14:editId="4CDC42E7">
              <wp:simplePos x="0" y="0"/>
              <wp:positionH relativeFrom="column">
                <wp:posOffset>2437075</wp:posOffset>
              </wp:positionH>
              <wp:positionV relativeFrom="paragraph">
                <wp:posOffset>-457200</wp:posOffset>
              </wp:positionV>
              <wp:extent cx="5323840" cy="1812897"/>
              <wp:effectExtent l="0" t="0" r="0" b="0"/>
              <wp:wrapNone/>
              <wp:docPr id="20" name="Forma lib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23840" cy="1812897"/>
                      </a:xfrm>
                      <a:custGeom>
                        <a:avLst/>
                        <a:gdLst>
                          <a:gd name="connsiteX0" fmla="*/ 3869531 w 3876675"/>
                          <a:gd name="connsiteY0" fmla="*/ 1359694 h 1762125"/>
                          <a:gd name="connsiteX1" fmla="*/ 2359819 w 3876675"/>
                          <a:gd name="connsiteY1" fmla="*/ 1744504 h 1762125"/>
                          <a:gd name="connsiteX2" fmla="*/ 7144 w 3876675"/>
                          <a:gd name="connsiteY2" fmla="*/ 1287304 h 1762125"/>
                          <a:gd name="connsiteX3" fmla="*/ 7144 w 3876675"/>
                          <a:gd name="connsiteY3" fmla="*/ 7144 h 1762125"/>
                          <a:gd name="connsiteX4" fmla="*/ 3869531 w 3876675"/>
                          <a:gd name="connsiteY4" fmla="*/ 7144 h 1762125"/>
                          <a:gd name="connsiteX5" fmla="*/ 3869531 w 3876675"/>
                          <a:gd name="connsiteY5" fmla="*/ 1359694 h 17621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3876675" h="1762125">
                            <a:moveTo>
                              <a:pt x="3869531" y="1359694"/>
                            </a:moveTo>
                            <a:cubicBezTo>
                              <a:pt x="3869531" y="1359694"/>
                              <a:pt x="3379946" y="1834039"/>
                              <a:pt x="2359819" y="1744504"/>
                            </a:cubicBezTo>
                            <a:cubicBezTo>
                              <a:pt x="1339691" y="1654969"/>
                              <a:pt x="936784" y="1180624"/>
                              <a:pt x="7144" y="1287304"/>
                            </a:cubicBezTo>
                            <a:lnTo>
                              <a:pt x="7144" y="7144"/>
                            </a:lnTo>
                            <a:lnTo>
                              <a:pt x="3869531" y="7144"/>
                            </a:lnTo>
                            <a:lnTo>
                              <a:pt x="3869531" y="1359694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E239B7" id="Forma libre: Forma 20" o:spid="_x0000_s1026" style="position:absolute;margin-left:191.9pt;margin-top:-36pt;width:419.2pt;height:1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" path="m3869531,1359694v,,-489585,474345,-1509712,384810c1339691,1654969,936784,1180624,7144,1287304l7144,7144r3862387,l3869531,1359694xe" fillcolor="#009dd9 [3205]" stroked="f">
              <v:stroke joinstyle="miter"/>
              <v:path arrowok="t" o:connecttype="custom" o:connectlocs="5314029,1398871;3240741,1794768;9811,1324395;9811,7350;5314029,7350;5314029,1398871" o:connectangles="0,0,0,0,0,0"/>
            </v:shape>
          </w:pict>
        </mc:Fallback>
      </mc:AlternateContent>
    </w:r>
    <w:r w:rsidR="00AB574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918AD8" wp14:editId="1318ED2E">
              <wp:simplePos x="0" y="0"/>
              <wp:positionH relativeFrom="column">
                <wp:posOffset>-481054</wp:posOffset>
              </wp:positionH>
              <wp:positionV relativeFrom="paragraph">
                <wp:posOffset>-457200</wp:posOffset>
              </wp:positionV>
              <wp:extent cx="8240395" cy="1757238"/>
              <wp:effectExtent l="0" t="0" r="8255" b="0"/>
              <wp:wrapNone/>
              <wp:docPr id="22" name="Forma lib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0395" cy="1757238"/>
                      </a:xfrm>
                      <a:custGeom>
                        <a:avLst/>
                        <a:gdLst>
                          <a:gd name="connsiteX0" fmla="*/ 7144 w 6000750"/>
                          <a:gd name="connsiteY0" fmla="*/ 1699736 h 1924050"/>
                          <a:gd name="connsiteX1" fmla="*/ 2934176 w 6000750"/>
                          <a:gd name="connsiteY1" fmla="*/ 1484471 h 1924050"/>
                          <a:gd name="connsiteX2" fmla="*/ 5998369 w 6000750"/>
                          <a:gd name="connsiteY2" fmla="*/ 893921 h 1924050"/>
                          <a:gd name="connsiteX3" fmla="*/ 5998369 w 6000750"/>
                          <a:gd name="connsiteY3" fmla="*/ 7144 h 1924050"/>
                          <a:gd name="connsiteX4" fmla="*/ 7144 w 6000750"/>
                          <a:gd name="connsiteY4" fmla="*/ 7144 h 1924050"/>
                          <a:gd name="connsiteX5" fmla="*/ 7144 w 6000750"/>
                          <a:gd name="connsiteY5" fmla="*/ 1699736 h 19240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000750" h="1924050">
                            <a:moveTo>
                              <a:pt x="7144" y="1699736"/>
                            </a:moveTo>
                            <a:cubicBezTo>
                              <a:pt x="7144" y="1699736"/>
                              <a:pt x="1410176" y="2317909"/>
                              <a:pt x="2934176" y="1484471"/>
                            </a:cubicBezTo>
                            <a:cubicBezTo>
                              <a:pt x="4459129" y="651986"/>
                              <a:pt x="5998369" y="893921"/>
                              <a:pt x="5998369" y="893921"/>
                            </a:cubicBezTo>
                            <a:lnTo>
                              <a:pt x="5998369" y="7144"/>
                            </a:lnTo>
                            <a:lnTo>
                              <a:pt x="7144" y="7144"/>
                            </a:lnTo>
                            <a:lnTo>
                              <a:pt x="7144" y="1699736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124FF7" id="Forma libre: Forma 22" o:spid="_x0000_s1026" style="position:absolute;margin-left:-37.9pt;margin-top:-36pt;width:648.85pt;height:138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" path="m7144,1699736v,,1403032,618173,2927032,-215265c4459129,651986,5998369,893921,5998369,893921r,-886777l7144,7144r,1692592xe" fillcolor="#17406d [3204]" stroked="f">
              <v:stroke joinstyle="miter"/>
              <v:path arrowok="t" o:connecttype="custom" o:connectlocs="9810,1552372;4029291,1355770;8237125,816420;8237125,6525;9810,6525;9810,1552372" o:connectangles="0,0,0,0,0,0"/>
            </v:shape>
          </w:pict>
        </mc:Fallback>
      </mc:AlternateContent>
    </w:r>
    <w:r w:rsidR="00AB574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19968C" wp14:editId="07C00BEE">
              <wp:simplePos x="0" y="0"/>
              <wp:positionH relativeFrom="column">
                <wp:posOffset>-481054</wp:posOffset>
              </wp:positionH>
              <wp:positionV relativeFrom="paragraph">
                <wp:posOffset>-457200</wp:posOffset>
              </wp:positionV>
              <wp:extent cx="8240395" cy="874643"/>
              <wp:effectExtent l="0" t="0" r="8255" b="1905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0395" cy="874643"/>
                      </a:xfrm>
                      <a:custGeom>
                        <a:avLst/>
                        <a:gdLst>
                          <a:gd name="connsiteX0" fmla="*/ 7144 w 6000750"/>
                          <a:gd name="connsiteY0" fmla="*/ 7144 h 904875"/>
                          <a:gd name="connsiteX1" fmla="*/ 7144 w 6000750"/>
                          <a:gd name="connsiteY1" fmla="*/ 613886 h 904875"/>
                          <a:gd name="connsiteX2" fmla="*/ 3546634 w 6000750"/>
                          <a:gd name="connsiteY2" fmla="*/ 574834 h 904875"/>
                          <a:gd name="connsiteX3" fmla="*/ 5998369 w 6000750"/>
                          <a:gd name="connsiteY3" fmla="*/ 893921 h 904875"/>
                          <a:gd name="connsiteX4" fmla="*/ 5998369 w 6000750"/>
                          <a:gd name="connsiteY4" fmla="*/ 7144 h 904875"/>
                          <a:gd name="connsiteX5" fmla="*/ 7144 w 6000750"/>
                          <a:gd name="connsiteY5" fmla="*/ 7144 h 9048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000750" h="904875">
                            <a:moveTo>
                              <a:pt x="7144" y="7144"/>
                            </a:moveTo>
                            <a:lnTo>
                              <a:pt x="7144" y="613886"/>
                            </a:lnTo>
                            <a:cubicBezTo>
                              <a:pt x="647224" y="1034891"/>
                              <a:pt x="2136934" y="964406"/>
                              <a:pt x="3546634" y="574834"/>
                            </a:cubicBezTo>
                            <a:cubicBezTo>
                              <a:pt x="4882039" y="205264"/>
                              <a:pt x="5998369" y="893921"/>
                              <a:pt x="5998369" y="893921"/>
                            </a:cubicBezTo>
                            <a:lnTo>
                              <a:pt x="5998369" y="7144"/>
                            </a:lnTo>
                            <a:lnTo>
                              <a:pt x="7144" y="7144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0" scaled="1"/>
                        <a:tileRect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34DAE5" id="Forma libre: Forma 23" o:spid="_x0000_s1026" style="position:absolute;margin-left:-37.9pt;margin-top:-36pt;width:648.85pt;height:6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075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" path="m7144,7144r,606742c647224,1034891,2136934,964406,3546634,574834,4882039,205264,5998369,893921,5998369,893921r,-886777l7144,7144xe" fillcolor="#17406d [3204]" stroked="f">
              <v:fill color2="#4389d7 [1940]" rotate="t" angle="90" focus="100%" type="gradient"/>
              <v:stroke joinstyle="miter"/>
              <v:path arrowok="t" o:connecttype="custom" o:connectlocs="9810,6905;9810,593376;4870335,555629;8237125,864055;8237125,6905;9810,6905" o:connectangles="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942E7"/>
    <w:multiLevelType w:val="hybridMultilevel"/>
    <w:tmpl w:val="5DF4BC54"/>
    <w:lvl w:ilvl="0" w:tplc="609832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26892">
    <w:abstractNumId w:val="1"/>
  </w:num>
  <w:num w:numId="2" w16cid:durableId="196176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49"/>
    <w:rsid w:val="00030C2F"/>
    <w:rsid w:val="00083BAA"/>
    <w:rsid w:val="0010680C"/>
    <w:rsid w:val="00152B0B"/>
    <w:rsid w:val="001766D6"/>
    <w:rsid w:val="00192419"/>
    <w:rsid w:val="001C270D"/>
    <w:rsid w:val="001E0E5E"/>
    <w:rsid w:val="001E2320"/>
    <w:rsid w:val="00214E28"/>
    <w:rsid w:val="002E1FB3"/>
    <w:rsid w:val="00326D85"/>
    <w:rsid w:val="00352B81"/>
    <w:rsid w:val="00394757"/>
    <w:rsid w:val="003A0150"/>
    <w:rsid w:val="003E24DF"/>
    <w:rsid w:val="0041428F"/>
    <w:rsid w:val="004742BD"/>
    <w:rsid w:val="004A2B0D"/>
    <w:rsid w:val="00580CD8"/>
    <w:rsid w:val="005C2210"/>
    <w:rsid w:val="00615018"/>
    <w:rsid w:val="0062123A"/>
    <w:rsid w:val="00646E75"/>
    <w:rsid w:val="006B1AEF"/>
    <w:rsid w:val="006F6F10"/>
    <w:rsid w:val="007037AC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B5749"/>
    <w:rsid w:val="00AC0714"/>
    <w:rsid w:val="00AC35CF"/>
    <w:rsid w:val="00AE1388"/>
    <w:rsid w:val="00AF3982"/>
    <w:rsid w:val="00B50294"/>
    <w:rsid w:val="00B57D6E"/>
    <w:rsid w:val="00B93312"/>
    <w:rsid w:val="00B96896"/>
    <w:rsid w:val="00BC4ADB"/>
    <w:rsid w:val="00BF4CF8"/>
    <w:rsid w:val="00C701F7"/>
    <w:rsid w:val="00C70786"/>
    <w:rsid w:val="00CA3E4F"/>
    <w:rsid w:val="00D01938"/>
    <w:rsid w:val="00D10958"/>
    <w:rsid w:val="00D66593"/>
    <w:rsid w:val="00DE6DA2"/>
    <w:rsid w:val="00DF2D30"/>
    <w:rsid w:val="00E4786A"/>
    <w:rsid w:val="00E55D74"/>
    <w:rsid w:val="00E6540C"/>
    <w:rsid w:val="00E81E2A"/>
    <w:rsid w:val="00ED7D74"/>
    <w:rsid w:val="00EE0952"/>
    <w:rsid w:val="00F04628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0A8E0"/>
  <w14:defaultImageDpi w14:val="32767"/>
  <w15:chartTrackingRefBased/>
  <w15:docId w15:val="{70692021-F128-4D78-8360-996FF344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qFormat/>
    <w:rsid w:val="00580CD8"/>
    <w:pPr>
      <w:spacing w:before="120" w:after="120" w:line="288" w:lineRule="auto"/>
      <w:ind w:right="0"/>
      <w:contextualSpacing/>
    </w:pPr>
    <w:rPr>
      <w:ker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jcastro\AppData\Local\Microsoft\Office\16.0\DTS\es-CO%7bC06531D6-55C4-4349-A6FE-40E8567764D4%7d\%7bD21E47F9-4AB1-4635-8081-7890CC73A5E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{D21E47F9-4AB1-4635-8081-7890CC73A5EA}tf56348247_win32.dotx</Template>
  <TotalTime>60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>Plan de acción</vt:lpstr>
      <vt:lpstr>Siete ayudas para la acción</vt:lpstr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Sanchez, Cristian Jose</dc:creator>
  <cp:keywords/>
  <dc:description/>
  <cp:lastModifiedBy>skoutperiferia16 (Jose Arturo Trivino)</cp:lastModifiedBy>
  <cp:revision>2</cp:revision>
  <dcterms:created xsi:type="dcterms:W3CDTF">2025-03-13T19:49:00Z</dcterms:created>
  <dcterms:modified xsi:type="dcterms:W3CDTF">2025-03-13T19:49:00Z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